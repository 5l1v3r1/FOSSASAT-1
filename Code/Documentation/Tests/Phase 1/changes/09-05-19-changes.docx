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3E10" w14:textId="39E733C9" w:rsidR="00634091" w:rsidRDefault="00DA16AF">
      <w:pPr>
        <w:pStyle w:val="Title"/>
      </w:pPr>
      <w:r>
        <w:t xml:space="preserve">Test </w:t>
      </w:r>
      <w:proofErr w:type="spellStart"/>
      <w:r>
        <w:t>D</w:t>
      </w:r>
      <w:r>
        <w:t>ev</w:t>
      </w:r>
      <w:r>
        <w:t>log</w:t>
      </w:r>
      <w:proofErr w:type="spellEnd"/>
    </w:p>
    <w:p w14:paraId="6809ABBD" w14:textId="287933C5" w:rsidR="00CE0A77" w:rsidRDefault="00CE0A77" w:rsidP="00CE0A77">
      <w:pPr>
        <w:pStyle w:val="Heading1"/>
      </w:pPr>
      <w:r>
        <w:t>MAINPROGT1</w:t>
      </w:r>
    </w:p>
    <w:p w14:paraId="4CC3E14F" w14:textId="766C73AF" w:rsidR="00FD71E5" w:rsidRDefault="00FD71E5" w:rsidP="00FD71E5">
      <w:pPr>
        <w:pStyle w:val="Heading2"/>
      </w:pPr>
      <w:r>
        <w:t>Important notes</w:t>
      </w:r>
    </w:p>
    <w:p w14:paraId="29F7E7A0" w14:textId="77777777" w:rsidR="00334A11" w:rsidRDefault="006E69BF" w:rsidP="00FD71E5">
      <w:r>
        <w:t xml:space="preserve">Time between </w:t>
      </w:r>
      <w:proofErr w:type="spellStart"/>
      <w:proofErr w:type="gramStart"/>
      <w:r>
        <w:t>lora.receive</w:t>
      </w:r>
      <w:proofErr w:type="spellEnd"/>
      <w:proofErr w:type="gramEnd"/>
      <w:r>
        <w:t xml:space="preserve"> and timeout</w:t>
      </w:r>
      <w:r w:rsidR="00334A11">
        <w:t xml:space="preserve"> values</w:t>
      </w:r>
      <w:r>
        <w:t xml:space="preserve"> </w:t>
      </w:r>
      <w:r w:rsidR="00334A11">
        <w:t>are:</w:t>
      </w:r>
    </w:p>
    <w:p w14:paraId="399EFE74" w14:textId="60F9C3B7" w:rsidR="00FD71E5" w:rsidRDefault="006E69BF" w:rsidP="00334A11">
      <w:pPr>
        <w:pStyle w:val="ListParagraph"/>
        <w:numPr>
          <w:ilvl w:val="0"/>
          <w:numId w:val="1"/>
        </w:numPr>
      </w:pPr>
      <w:r>
        <w:t>425ms</w:t>
      </w:r>
    </w:p>
    <w:p w14:paraId="68D630A6" w14:textId="02643D0D" w:rsidR="00334A11" w:rsidRDefault="00334A11" w:rsidP="00334A11">
      <w:pPr>
        <w:pStyle w:val="ListParagraph"/>
        <w:numPr>
          <w:ilvl w:val="0"/>
          <w:numId w:val="1"/>
        </w:numPr>
      </w:pPr>
      <w:r>
        <w:t>400ms</w:t>
      </w:r>
    </w:p>
    <w:p w14:paraId="5A86D471" w14:textId="77777777" w:rsidR="00334A11" w:rsidRPr="00FD71E5" w:rsidRDefault="00334A11" w:rsidP="00334A11">
      <w:pPr>
        <w:pStyle w:val="ListParagraph"/>
        <w:numPr>
          <w:ilvl w:val="0"/>
          <w:numId w:val="1"/>
        </w:numPr>
      </w:pPr>
    </w:p>
    <w:p w14:paraId="69912366" w14:textId="0A2D22AA" w:rsidR="00D2658F" w:rsidRDefault="00D2658F" w:rsidP="00D2658F">
      <w:pPr>
        <w:pStyle w:val="Heading2"/>
      </w:pPr>
      <w:r>
        <w:t>Software Fixes</w:t>
      </w:r>
    </w:p>
    <w:p w14:paraId="650AF668" w14:textId="3EC8902B" w:rsidR="00CE0A77" w:rsidRDefault="00CE0A77" w:rsidP="00220009">
      <w:pPr>
        <w:pStyle w:val="ListParagraph"/>
        <w:numPr>
          <w:ilvl w:val="0"/>
          <w:numId w:val="3"/>
        </w:numPr>
      </w:pPr>
      <w:r>
        <w:t>Software is missing header includes for the functions – Resolved.</w:t>
      </w:r>
    </w:p>
    <w:p w14:paraId="3577CCB2" w14:textId="77777777" w:rsidR="00D66127" w:rsidRDefault="00D66127" w:rsidP="00CE0A77"/>
    <w:p w14:paraId="41729D57" w14:textId="199252B5" w:rsidR="00CE0A77" w:rsidRDefault="00CE0A77" w:rsidP="00242842">
      <w:pPr>
        <w:pStyle w:val="ListParagraph"/>
        <w:numPr>
          <w:ilvl w:val="0"/>
          <w:numId w:val="3"/>
        </w:numPr>
      </w:pPr>
      <w:r>
        <w:t>Interval delay was slowing the program down</w:t>
      </w:r>
      <w:r w:rsidR="00915BD7">
        <w:t>.</w:t>
      </w:r>
    </w:p>
    <w:p w14:paraId="017DC9FC" w14:textId="4CE04441" w:rsidR="0006532C" w:rsidRDefault="00915BD7" w:rsidP="00242842">
      <w:pPr>
        <w:pStyle w:val="ListParagraph"/>
        <w:numPr>
          <w:ilvl w:val="1"/>
          <w:numId w:val="3"/>
        </w:numPr>
      </w:pPr>
      <w:r>
        <w:t xml:space="preserve">Added define in </w:t>
      </w:r>
      <w:proofErr w:type="spellStart"/>
      <w:r>
        <w:t>configuration.h</w:t>
      </w:r>
      <w:proofErr w:type="spellEnd"/>
      <w:r>
        <w:t xml:space="preserve"> to enable/disable interval control.</w:t>
      </w:r>
    </w:p>
    <w:p w14:paraId="52A75BA3" w14:textId="77777777" w:rsidR="00EF7546" w:rsidRDefault="00EF7546" w:rsidP="00EF7546"/>
    <w:p w14:paraId="7EFD8508" w14:textId="220D14C1" w:rsidR="009A39EE" w:rsidRDefault="00E24E10" w:rsidP="00466280">
      <w:pPr>
        <w:pStyle w:val="ListParagraph"/>
        <w:numPr>
          <w:ilvl w:val="0"/>
          <w:numId w:val="3"/>
        </w:numPr>
      </w:pPr>
      <w:r>
        <w:t>Deployment state is returning 256 instead of 1.</w:t>
      </w:r>
    </w:p>
    <w:p w14:paraId="6AE20707" w14:textId="1D3D4FC5" w:rsidR="007C1702" w:rsidRDefault="007C1702" w:rsidP="007C1702">
      <w:pPr>
        <w:pStyle w:val="ListParagraph"/>
        <w:numPr>
          <w:ilvl w:val="1"/>
          <w:numId w:val="3"/>
        </w:numPr>
      </w:pPr>
      <w:r>
        <w:t>Sending EEPROM wipe command.</w:t>
      </w:r>
    </w:p>
    <w:p w14:paraId="542A007F" w14:textId="77833FC6" w:rsidR="009B6310" w:rsidRDefault="009B6310" w:rsidP="007C1702">
      <w:pPr>
        <w:pStyle w:val="ListParagraph"/>
        <w:numPr>
          <w:ilvl w:val="1"/>
          <w:numId w:val="3"/>
        </w:numPr>
      </w:pPr>
      <w:r>
        <w:t>Satellite does not receive the wipe command.</w:t>
      </w:r>
    </w:p>
    <w:p w14:paraId="01327822" w14:textId="6553B6CB" w:rsidR="00D968CE" w:rsidRDefault="00D968CE" w:rsidP="007C1702">
      <w:pPr>
        <w:pStyle w:val="ListParagraph"/>
        <w:numPr>
          <w:ilvl w:val="1"/>
          <w:numId w:val="3"/>
        </w:numPr>
      </w:pPr>
      <w:r>
        <w:t>Satellite receives the wipe command after a restart.</w:t>
      </w:r>
    </w:p>
    <w:p w14:paraId="579880A8" w14:textId="261A4663" w:rsidR="00C65570" w:rsidRDefault="00C65570" w:rsidP="007C1702">
      <w:pPr>
        <w:pStyle w:val="ListParagraph"/>
        <w:numPr>
          <w:ilvl w:val="1"/>
          <w:numId w:val="3"/>
        </w:numPr>
      </w:pPr>
      <w:r>
        <w:t>After the wipe command it should restart</w:t>
      </w:r>
      <w:r w:rsidR="00B00CAB">
        <w:t>.</w:t>
      </w:r>
    </w:p>
    <w:p w14:paraId="590AFA10" w14:textId="347C47B0" w:rsidR="00BA694E" w:rsidRDefault="00BA694E" w:rsidP="00BA694E"/>
    <w:p w14:paraId="1ED6FCFD" w14:textId="18858977" w:rsidR="00BA694E" w:rsidRDefault="00BA694E" w:rsidP="00BA694E">
      <w:pPr>
        <w:pStyle w:val="ListParagraph"/>
        <w:numPr>
          <w:ilvl w:val="0"/>
          <w:numId w:val="3"/>
        </w:numPr>
      </w:pPr>
      <w:r>
        <w:t>Board temperature returning 0.06 instead of 0.00</w:t>
      </w:r>
    </w:p>
    <w:p w14:paraId="55F751D4" w14:textId="68EA8967" w:rsidR="006B2D57" w:rsidRDefault="006B2D57" w:rsidP="006B2D57">
      <w:pPr>
        <w:pStyle w:val="ListParagraph"/>
        <w:numPr>
          <w:ilvl w:val="1"/>
          <w:numId w:val="3"/>
        </w:numPr>
      </w:pPr>
      <w:r>
        <w:t>Not implement yet.</w:t>
      </w:r>
    </w:p>
    <w:p w14:paraId="08A630E1" w14:textId="0F5CD40E" w:rsidR="00185BE6" w:rsidRDefault="00185BE6" w:rsidP="00185BE6"/>
    <w:p w14:paraId="773FC95E" w14:textId="7820803A" w:rsidR="00185BE6" w:rsidRDefault="003D18A0" w:rsidP="00185BE6">
      <w:pPr>
        <w:pStyle w:val="ListParagraph"/>
        <w:numPr>
          <w:ilvl w:val="0"/>
          <w:numId w:val="3"/>
        </w:numPr>
      </w:pPr>
      <w:r>
        <w:t>Transmissions not received by satellite.</w:t>
      </w:r>
    </w:p>
    <w:p w14:paraId="11E43206" w14:textId="5805D8B4" w:rsidR="003D18A0" w:rsidRDefault="00EF2A36" w:rsidP="003D18A0">
      <w:pPr>
        <w:pStyle w:val="ListParagraph"/>
        <w:numPr>
          <w:ilvl w:val="1"/>
          <w:numId w:val="3"/>
        </w:numPr>
      </w:pPr>
      <w:r>
        <w:t>Now calls multiple receives in the LORA amateur band</w:t>
      </w:r>
      <w:r w:rsidR="00665F46">
        <w:t>.</w:t>
      </w:r>
    </w:p>
    <w:p w14:paraId="7357568A" w14:textId="7649B455" w:rsidR="00665F46" w:rsidRDefault="00665F46" w:rsidP="003D18A0">
      <w:pPr>
        <w:pStyle w:val="ListParagraph"/>
        <w:numPr>
          <w:ilvl w:val="1"/>
          <w:numId w:val="3"/>
        </w:numPr>
      </w:pPr>
      <w:r>
        <w:t>Fixed.</w:t>
      </w:r>
      <w:bookmarkStart w:id="0" w:name="_GoBack"/>
      <w:bookmarkEnd w:id="0"/>
    </w:p>
    <w:p w14:paraId="3E7D0DD7" w14:textId="77777777" w:rsidR="00D66127" w:rsidRDefault="00D66127" w:rsidP="00CE0A77"/>
    <w:p w14:paraId="043A2679" w14:textId="1237B3A5" w:rsidR="001C468D" w:rsidRDefault="001C468D" w:rsidP="001C468D">
      <w:pPr>
        <w:pStyle w:val="Heading2"/>
      </w:pPr>
      <w:r>
        <w:t>Problems/Issues</w:t>
      </w:r>
    </w:p>
    <w:p w14:paraId="650815B7" w14:textId="25A1DFC9" w:rsidR="00D2658F" w:rsidRDefault="00D2658F" w:rsidP="00DD67E4">
      <w:pPr>
        <w:pStyle w:val="ListParagraph"/>
        <w:numPr>
          <w:ilvl w:val="0"/>
          <w:numId w:val="2"/>
        </w:numPr>
      </w:pPr>
      <w:r>
        <w:t xml:space="preserve">Ground station </w:t>
      </w:r>
      <w:r w:rsidR="00BE5110">
        <w:t>was not detecting the satellite’s power information packet.</w:t>
      </w:r>
    </w:p>
    <w:p w14:paraId="4E12F963" w14:textId="0190E027" w:rsidR="009666E5" w:rsidRDefault="009666E5" w:rsidP="00DD67E4">
      <w:pPr>
        <w:pStyle w:val="ListParagraph"/>
        <w:numPr>
          <w:ilvl w:val="0"/>
          <w:numId w:val="2"/>
        </w:numPr>
      </w:pPr>
      <w:r>
        <w:t>Test receiver does not detect the power information packet</w:t>
      </w:r>
      <w:r w:rsidR="00D94362">
        <w:t>.</w:t>
      </w:r>
    </w:p>
    <w:p w14:paraId="2DF3EE45" w14:textId="7E3B8578" w:rsidR="00334A11" w:rsidRDefault="00334A11" w:rsidP="00DD67E4">
      <w:pPr>
        <w:pStyle w:val="ListParagraph"/>
        <w:numPr>
          <w:ilvl w:val="0"/>
          <w:numId w:val="2"/>
        </w:numPr>
      </w:pPr>
      <w:r>
        <w:lastRenderedPageBreak/>
        <w:t>Transmitting a packet now repeats</w:t>
      </w:r>
      <w:r w:rsidR="00DD67E4">
        <w:t xml:space="preserve"> it</w:t>
      </w:r>
      <w:r>
        <w:t>self.</w:t>
      </w:r>
    </w:p>
    <w:p w14:paraId="7773C8C3" w14:textId="0CE4855D" w:rsidR="00FF7D92" w:rsidRDefault="00FF7D92" w:rsidP="00DD67E4">
      <w:pPr>
        <w:pStyle w:val="ListParagraph"/>
        <w:numPr>
          <w:ilvl w:val="0"/>
          <w:numId w:val="2"/>
        </w:numPr>
      </w:pPr>
      <w:r>
        <w:t>Ground station only seems to receive 1 transmission message.</w:t>
      </w:r>
    </w:p>
    <w:p w14:paraId="35DCE5CD" w14:textId="0CF3C264" w:rsidR="00DD67E4" w:rsidRDefault="0033146E" w:rsidP="00DD67E4">
      <w:pPr>
        <w:pStyle w:val="ListParagraph"/>
        <w:numPr>
          <w:ilvl w:val="0"/>
          <w:numId w:val="2"/>
        </w:numPr>
      </w:pPr>
      <w:r>
        <w:t xml:space="preserve">Ground station does receive the </w:t>
      </w:r>
      <w:proofErr w:type="gramStart"/>
      <w:r>
        <w:t>transmissions</w:t>
      </w:r>
      <w:proofErr w:type="gramEnd"/>
      <w:r>
        <w:t xml:space="preserve"> but the probability is very low. I suspect something to do with the ISR.</w:t>
      </w:r>
    </w:p>
    <w:p w14:paraId="7E754081" w14:textId="4EBE13BC" w:rsidR="00293748" w:rsidRDefault="00293748" w:rsidP="00293748"/>
    <w:p w14:paraId="6D07F347" w14:textId="28A2D4A7" w:rsidR="00293748" w:rsidRDefault="00293748" w:rsidP="00293748">
      <w:pPr>
        <w:pStyle w:val="ListParagraph"/>
        <w:numPr>
          <w:ilvl w:val="0"/>
          <w:numId w:val="6"/>
        </w:numPr>
      </w:pPr>
      <w:r>
        <w:t>Satellite not receiving FOSSASAT-111; transmission.</w:t>
      </w:r>
    </w:p>
    <w:p w14:paraId="09C4E183" w14:textId="36681C82" w:rsidR="0099552B" w:rsidRDefault="003D316D" w:rsidP="00293748">
      <w:pPr>
        <w:pStyle w:val="ListParagraph"/>
        <w:numPr>
          <w:ilvl w:val="0"/>
          <w:numId w:val="6"/>
        </w:numPr>
      </w:pPr>
      <w:r>
        <w:t>Added multiple receive loops.</w:t>
      </w:r>
    </w:p>
    <w:p w14:paraId="40C353EF" w14:textId="2077CBAC" w:rsidR="00ED7BB2" w:rsidRDefault="00ED7BB2" w:rsidP="00CE0A77"/>
    <w:p w14:paraId="2ECD42C7" w14:textId="597AF4AD" w:rsidR="00ED7BB2" w:rsidRDefault="00ED7BB2" w:rsidP="00ED7BB2">
      <w:pPr>
        <w:pStyle w:val="Heading2"/>
      </w:pPr>
      <w:r>
        <w:t>Appendix</w:t>
      </w:r>
    </w:p>
    <w:p w14:paraId="5D0972C7" w14:textId="56A49268" w:rsidR="0070132D" w:rsidRDefault="00965F40" w:rsidP="00736661">
      <w:pPr>
        <w:pStyle w:val="Heading3"/>
      </w:pPr>
      <w:r>
        <w:t>Receive for 5 minutes</w:t>
      </w:r>
      <w:r w:rsidR="008565DB">
        <w:t xml:space="preserve"> (sketch_may04a)</w:t>
      </w:r>
    </w:p>
    <w:p w14:paraId="7803B9E5" w14:textId="77777777" w:rsidR="008565DB" w:rsidRDefault="008565DB" w:rsidP="008565DB">
      <w:r>
        <w:t>12:34:41.118 -&gt; Started test ground station</w:t>
      </w:r>
    </w:p>
    <w:p w14:paraId="41FF76BC" w14:textId="77777777" w:rsidR="008565DB" w:rsidRDefault="008565DB" w:rsidP="008565DB">
      <w:r>
        <w:t>12:34:41.118 -&gt; 0</w:t>
      </w:r>
    </w:p>
    <w:p w14:paraId="007ADD8C" w14:textId="77777777" w:rsidR="008565DB" w:rsidRDefault="008565DB" w:rsidP="008565DB">
      <w:r>
        <w:t>12:34:41.638 -&gt;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491EFC5" w14:textId="77777777" w:rsidR="008565DB" w:rsidRDefault="008565DB" w:rsidP="008565DB">
      <w:r>
        <w:t>12:34:53.538 -&gt;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6DA81CFA" w14:textId="77777777" w:rsidR="008565DB" w:rsidRDefault="008565DB" w:rsidP="008565DB">
      <w:r>
        <w:t>12:35:07.008 -&gt;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656C81EF" w14:textId="77777777" w:rsidR="008565DB" w:rsidRDefault="008565DB" w:rsidP="008565DB">
      <w:r>
        <w:t>12:37:27.268 -&gt;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EC1A9FC" w14:textId="77777777" w:rsidR="008565DB" w:rsidRDefault="008565DB" w:rsidP="008565DB">
      <w:r>
        <w:t>12:37:34.273 -&gt;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36A2DB33" w14:textId="77777777" w:rsidR="008565DB" w:rsidRDefault="008565DB" w:rsidP="008565DB">
      <w:r>
        <w:t>12:37:41.308 -&gt;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20C00547" w14:textId="77777777" w:rsidR="008565DB" w:rsidRDefault="008565DB" w:rsidP="008565DB">
      <w:r>
        <w:t>12:37:48.838 -&gt;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1972ECB" w14:textId="77777777" w:rsidR="008565DB" w:rsidRDefault="008565DB" w:rsidP="008565DB">
      <w:r>
        <w:t>12:37:55.319 -&gt;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1FEAC57D" w14:textId="77777777" w:rsidR="008565DB" w:rsidRDefault="008565DB" w:rsidP="008565DB">
      <w:r>
        <w:t>12:38:09.858 -&gt;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CA7188B" w14:textId="77777777" w:rsidR="008565DB" w:rsidRDefault="008565DB" w:rsidP="008565DB">
      <w:r>
        <w:t>12:38:16.338 -&gt;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1653A18" w14:textId="77777777" w:rsidR="008565DB" w:rsidRDefault="008565DB" w:rsidP="008565DB">
      <w:r>
        <w:t>12:38:47.918 -&gt;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23725F48" w14:textId="77777777" w:rsidR="008565DB" w:rsidRDefault="008565DB" w:rsidP="008565DB">
      <w:r>
        <w:t>12:39:01.948 -&gt;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75BE23F5" w14:textId="77777777" w:rsidR="008565DB" w:rsidRDefault="008565DB" w:rsidP="008565DB">
      <w:r>
        <w:t>12:39:08.950 -&gt;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1A76770D" w14:textId="77777777" w:rsidR="008565DB" w:rsidRDefault="008565DB" w:rsidP="008565DB">
      <w:r>
        <w:t>12:39:22.979 -&gt;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4DC1E9BD" w14:textId="77777777" w:rsidR="008565DB" w:rsidRDefault="008565DB" w:rsidP="008565DB">
      <w:r>
        <w:t>12:39:54.509 -&gt;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5503F0C2" w14:textId="2330E475" w:rsidR="008565DB" w:rsidRPr="008565DB" w:rsidRDefault="008565DB" w:rsidP="008565DB">
      <w:r>
        <w:t>12:40:01.519 -&gt; [SX1278] Data:</w:t>
      </w:r>
      <w:r>
        <w:tab/>
      </w:r>
      <w:r>
        <w:tab/>
        <w:t>FOSSASAT-19;0.00,0.00,0.00,0.00,0.00,69,</w:t>
      </w:r>
      <w:proofErr w:type="gramStart"/>
      <w:r>
        <w:t>256,-</w:t>
      </w:r>
      <w:proofErr w:type="gramEnd"/>
      <w:r>
        <w:t>0.06;</w:t>
      </w:r>
    </w:p>
    <w:p w14:paraId="073BFAB4" w14:textId="5D95F01B" w:rsidR="00FB1963" w:rsidRPr="00FB1963" w:rsidRDefault="00FB1963" w:rsidP="0070132D">
      <w:pPr>
        <w:pStyle w:val="Heading3"/>
      </w:pPr>
      <w:r>
        <w:t>Receive timeout length</w:t>
      </w:r>
    </w:p>
    <w:p w14:paraId="4E67CE66" w14:textId="77777777" w:rsidR="00ED7BB2" w:rsidRDefault="00ED7BB2" w:rsidP="00ED7BB2"/>
    <w:p w14:paraId="7F65F54B" w14:textId="77777777" w:rsidR="00ED7BB2" w:rsidRDefault="00ED7BB2" w:rsidP="00ED7BB2">
      <w:r>
        <w:lastRenderedPageBreak/>
        <w:t>12:26:48.547 -&gt; Receive...</w:t>
      </w:r>
    </w:p>
    <w:p w14:paraId="05804113" w14:textId="77777777" w:rsidR="00ED7BB2" w:rsidRDefault="00ED7BB2" w:rsidP="00ED7BB2">
      <w:r>
        <w:t>12:26:48.948 -&gt; Timeout</w:t>
      </w:r>
    </w:p>
    <w:p w14:paraId="244D2F13" w14:textId="77777777" w:rsidR="00ED7BB2" w:rsidRDefault="00ED7BB2" w:rsidP="00ED7BB2">
      <w:r>
        <w:t>12:26:48.948 -&gt; Receive...</w:t>
      </w:r>
    </w:p>
    <w:p w14:paraId="4013B615" w14:textId="77777777" w:rsidR="00ED7BB2" w:rsidRDefault="00ED7BB2" w:rsidP="00ED7BB2">
      <w:r>
        <w:t>12:26:49.387 -&gt; Timeout</w:t>
      </w:r>
    </w:p>
    <w:p w14:paraId="4F3D16B9" w14:textId="77777777" w:rsidR="00ED7BB2" w:rsidRDefault="00ED7BB2" w:rsidP="00ED7BB2">
      <w:r>
        <w:t>12:26:49.387 -&gt; Receive...</w:t>
      </w:r>
    </w:p>
    <w:p w14:paraId="759DA1E7" w14:textId="77777777" w:rsidR="00ED7BB2" w:rsidRDefault="00ED7BB2" w:rsidP="00ED7BB2">
      <w:r>
        <w:t>12:26:49.787 -&gt; Timeout</w:t>
      </w:r>
    </w:p>
    <w:p w14:paraId="3B590DEF" w14:textId="77777777" w:rsidR="00ED7BB2" w:rsidRDefault="00ED7BB2" w:rsidP="00ED7BB2">
      <w:r>
        <w:t>12:26:49.787 -&gt; Receive...</w:t>
      </w:r>
    </w:p>
    <w:p w14:paraId="62785CC5" w14:textId="77777777" w:rsidR="00ED7BB2" w:rsidRDefault="00ED7BB2" w:rsidP="00ED7BB2">
      <w:r>
        <w:t>12:26:49.938 -&gt; Timeout</w:t>
      </w:r>
    </w:p>
    <w:p w14:paraId="3E8BCE54" w14:textId="77777777" w:rsidR="00ED7BB2" w:rsidRDefault="00ED7BB2" w:rsidP="00ED7BB2">
      <w:r>
        <w:t>12:26:49.938 -&gt; Receive...</w:t>
      </w:r>
    </w:p>
    <w:p w14:paraId="1477416A" w14:textId="77777777" w:rsidR="00ED7BB2" w:rsidRDefault="00ED7BB2" w:rsidP="00ED7BB2">
      <w:r>
        <w:t>12:26:50.337 -&gt; Timeout</w:t>
      </w:r>
    </w:p>
    <w:p w14:paraId="3E152B44" w14:textId="77777777" w:rsidR="00ED7BB2" w:rsidRDefault="00ED7BB2" w:rsidP="00ED7BB2">
      <w:r>
        <w:t>12:26:50.337 -&gt; Receive...</w:t>
      </w:r>
    </w:p>
    <w:p w14:paraId="4D29AC8A" w14:textId="77777777" w:rsidR="00ED7BB2" w:rsidRDefault="00ED7BB2" w:rsidP="00ED7BB2">
      <w:r>
        <w:t>12:26:50.738 -&gt; Timeout</w:t>
      </w:r>
    </w:p>
    <w:p w14:paraId="52CD05FE" w14:textId="77777777" w:rsidR="00ED7BB2" w:rsidRDefault="00ED7BB2" w:rsidP="00ED7BB2">
      <w:r>
        <w:t>12:26:50.738 -&gt; Receive...</w:t>
      </w:r>
    </w:p>
    <w:p w14:paraId="1E6BD5A4" w14:textId="77777777" w:rsidR="00ED7BB2" w:rsidRDefault="00ED7BB2" w:rsidP="00ED7BB2">
      <w:r>
        <w:t>12:26:51.178 -&gt; Timeout</w:t>
      </w:r>
    </w:p>
    <w:p w14:paraId="29EFAB6D" w14:textId="77777777" w:rsidR="00ED7BB2" w:rsidRDefault="00ED7BB2" w:rsidP="00ED7BB2">
      <w:r>
        <w:t>12:26:51.178 -&gt; Receive...</w:t>
      </w:r>
    </w:p>
    <w:p w14:paraId="6A904CF0" w14:textId="77777777" w:rsidR="00ED7BB2" w:rsidRDefault="00ED7BB2" w:rsidP="00ED7BB2">
      <w:r>
        <w:t>12:26:51.578 -&gt; Timeout</w:t>
      </w:r>
    </w:p>
    <w:p w14:paraId="3CE472F2" w14:textId="77777777" w:rsidR="00ED7BB2" w:rsidRDefault="00ED7BB2" w:rsidP="00ED7BB2">
      <w:r>
        <w:t>12:26:51.578 -&gt; Receive...</w:t>
      </w:r>
    </w:p>
    <w:p w14:paraId="231A8D00" w14:textId="77777777" w:rsidR="00ED7BB2" w:rsidRDefault="00ED7BB2" w:rsidP="00ED7BB2">
      <w:r>
        <w:t>12:26:51.978 -&gt; Timeout</w:t>
      </w:r>
    </w:p>
    <w:p w14:paraId="4C9FFFBB" w14:textId="77777777" w:rsidR="00ED7BB2" w:rsidRDefault="00ED7BB2" w:rsidP="00ED7BB2">
      <w:r>
        <w:t>12:26:51.978 -&gt; Receive...</w:t>
      </w:r>
    </w:p>
    <w:p w14:paraId="312294C2" w14:textId="77777777" w:rsidR="00ED7BB2" w:rsidRDefault="00ED7BB2" w:rsidP="00ED7BB2">
      <w:r>
        <w:t>12:26:52.137 -&gt; Timeout</w:t>
      </w:r>
    </w:p>
    <w:p w14:paraId="16B19891" w14:textId="77777777" w:rsidR="00ED7BB2" w:rsidRDefault="00ED7BB2" w:rsidP="00ED7BB2">
      <w:r>
        <w:t>12:26:52.137 -&gt; Receive...</w:t>
      </w:r>
    </w:p>
    <w:p w14:paraId="3636AE18" w14:textId="77777777" w:rsidR="00ED7BB2" w:rsidRDefault="00ED7BB2" w:rsidP="00ED7BB2">
      <w:r>
        <w:t>12:26:52.537 -&gt; Timeout</w:t>
      </w:r>
    </w:p>
    <w:p w14:paraId="6AC1AA21" w14:textId="77777777" w:rsidR="00ED7BB2" w:rsidRDefault="00ED7BB2" w:rsidP="00ED7BB2">
      <w:r>
        <w:t>12:26:52.537 -&gt; Receive...</w:t>
      </w:r>
    </w:p>
    <w:p w14:paraId="22A8A4E8" w14:textId="77777777" w:rsidR="00ED7BB2" w:rsidRDefault="00ED7BB2" w:rsidP="00ED7BB2">
      <w:r>
        <w:t>12:26:52.928 -&gt; Timeout</w:t>
      </w:r>
    </w:p>
    <w:p w14:paraId="3ACB27DB" w14:textId="77777777" w:rsidR="00ED7BB2" w:rsidRDefault="00ED7BB2" w:rsidP="00ED7BB2">
      <w:r>
        <w:t>12:26:52.928 -&gt; Receive...</w:t>
      </w:r>
    </w:p>
    <w:p w14:paraId="1EC4D2A7" w14:textId="77777777" w:rsidR="00ED7BB2" w:rsidRDefault="00ED7BB2" w:rsidP="00ED7BB2">
      <w:r>
        <w:t>12:26:53.368 -&gt; Timeout</w:t>
      </w:r>
    </w:p>
    <w:p w14:paraId="7FD21F30" w14:textId="77777777" w:rsidR="00ED7BB2" w:rsidRDefault="00ED7BB2" w:rsidP="00ED7BB2">
      <w:r>
        <w:t>12:26:53.368 -&gt; Receive...</w:t>
      </w:r>
    </w:p>
    <w:p w14:paraId="3B03826D" w14:textId="77777777" w:rsidR="00ED7BB2" w:rsidRDefault="00ED7BB2" w:rsidP="00ED7BB2">
      <w:r>
        <w:t>12:26:53.768 -&gt; Timeout</w:t>
      </w:r>
    </w:p>
    <w:p w14:paraId="10AF7188" w14:textId="77777777" w:rsidR="00ED7BB2" w:rsidRDefault="00ED7BB2" w:rsidP="00ED7BB2">
      <w:r>
        <w:t>12:26:53.768 -&gt; Receive...</w:t>
      </w:r>
    </w:p>
    <w:p w14:paraId="35A33165" w14:textId="77777777" w:rsidR="00ED7BB2" w:rsidRDefault="00ED7BB2" w:rsidP="00ED7BB2">
      <w:r>
        <w:lastRenderedPageBreak/>
        <w:t>12:26:54.167 -&gt; Timeout</w:t>
      </w:r>
    </w:p>
    <w:p w14:paraId="50AAB201" w14:textId="77777777" w:rsidR="00ED7BB2" w:rsidRDefault="00ED7BB2" w:rsidP="00ED7BB2">
      <w:r>
        <w:t>12:26:54.167 -&gt; Receive...</w:t>
      </w:r>
    </w:p>
    <w:p w14:paraId="3F7BA0B0" w14:textId="77777777" w:rsidR="00ED7BB2" w:rsidRDefault="00ED7BB2" w:rsidP="00ED7BB2">
      <w:r>
        <w:t>12:26:54.327 -&gt; Timeout</w:t>
      </w:r>
    </w:p>
    <w:p w14:paraId="1F5C10AE" w14:textId="04D04EFE" w:rsidR="00ED7BB2" w:rsidRPr="00ED7BB2" w:rsidRDefault="00ED7BB2" w:rsidP="00ED7BB2">
      <w:r>
        <w:t>12:26:54.327 -&gt; Receive...</w:t>
      </w:r>
    </w:p>
    <w:p w14:paraId="3D17BD09" w14:textId="77777777" w:rsidR="00634091" w:rsidRDefault="00634091"/>
    <w:sectPr w:rsidR="0063409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EE62" w14:textId="77777777" w:rsidR="00DA16AF" w:rsidRDefault="00DA16AF">
      <w:pPr>
        <w:spacing w:after="0" w:line="240" w:lineRule="auto"/>
      </w:pPr>
      <w:r>
        <w:separator/>
      </w:r>
    </w:p>
  </w:endnote>
  <w:endnote w:type="continuationSeparator" w:id="0">
    <w:p w14:paraId="25030C97" w14:textId="77777777" w:rsidR="00DA16AF" w:rsidRDefault="00DA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F0ED" w14:textId="77777777" w:rsidR="00DA16AF" w:rsidRDefault="00DA16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4887C1" w14:textId="77777777" w:rsidR="00DA16AF" w:rsidRDefault="00DA1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F1C4D"/>
    <w:multiLevelType w:val="hybridMultilevel"/>
    <w:tmpl w:val="3422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08DB"/>
    <w:multiLevelType w:val="hybridMultilevel"/>
    <w:tmpl w:val="5C6A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1BF4"/>
    <w:multiLevelType w:val="hybridMultilevel"/>
    <w:tmpl w:val="29E21CC8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24619"/>
    <w:multiLevelType w:val="hybridMultilevel"/>
    <w:tmpl w:val="E3E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9495C"/>
    <w:multiLevelType w:val="hybridMultilevel"/>
    <w:tmpl w:val="0D107CC4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D4266"/>
    <w:multiLevelType w:val="hybridMultilevel"/>
    <w:tmpl w:val="0A02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4091"/>
    <w:rsid w:val="0006532C"/>
    <w:rsid w:val="000E3636"/>
    <w:rsid w:val="00185BE6"/>
    <w:rsid w:val="001C468D"/>
    <w:rsid w:val="001F2568"/>
    <w:rsid w:val="00220009"/>
    <w:rsid w:val="00242842"/>
    <w:rsid w:val="00293748"/>
    <w:rsid w:val="0033146E"/>
    <w:rsid w:val="00334A11"/>
    <w:rsid w:val="003D18A0"/>
    <w:rsid w:val="003D316D"/>
    <w:rsid w:val="00466280"/>
    <w:rsid w:val="004B7C51"/>
    <w:rsid w:val="004D188E"/>
    <w:rsid w:val="005E646A"/>
    <w:rsid w:val="00634091"/>
    <w:rsid w:val="00665F46"/>
    <w:rsid w:val="006B2D57"/>
    <w:rsid w:val="006C783D"/>
    <w:rsid w:val="006E69BF"/>
    <w:rsid w:val="0070132D"/>
    <w:rsid w:val="00734B5C"/>
    <w:rsid w:val="00735730"/>
    <w:rsid w:val="00736661"/>
    <w:rsid w:val="007C1702"/>
    <w:rsid w:val="00803969"/>
    <w:rsid w:val="0085106A"/>
    <w:rsid w:val="008565DB"/>
    <w:rsid w:val="008A7794"/>
    <w:rsid w:val="00915BD7"/>
    <w:rsid w:val="0092525E"/>
    <w:rsid w:val="00965F40"/>
    <w:rsid w:val="009666E5"/>
    <w:rsid w:val="00993804"/>
    <w:rsid w:val="0099552B"/>
    <w:rsid w:val="009A39EE"/>
    <w:rsid w:val="009B6310"/>
    <w:rsid w:val="00B00CAB"/>
    <w:rsid w:val="00BA694E"/>
    <w:rsid w:val="00BE5110"/>
    <w:rsid w:val="00C17FED"/>
    <w:rsid w:val="00C65570"/>
    <w:rsid w:val="00CE0A77"/>
    <w:rsid w:val="00D2658F"/>
    <w:rsid w:val="00D66127"/>
    <w:rsid w:val="00D94362"/>
    <w:rsid w:val="00D968CE"/>
    <w:rsid w:val="00DA16AF"/>
    <w:rsid w:val="00DD67E4"/>
    <w:rsid w:val="00E24E10"/>
    <w:rsid w:val="00ED7BB2"/>
    <w:rsid w:val="00EF2A36"/>
    <w:rsid w:val="00EF7546"/>
    <w:rsid w:val="00FB1963"/>
    <w:rsid w:val="00FD71E5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247"/>
  <w15:docId w15:val="{5BC7C73D-D20F-4AE1-951E-562C850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>
      <w:pPr>
        <w:autoSpaceDN w:val="0"/>
        <w:spacing w:after="200" w:line="27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70AD47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538135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</w:rPr>
  </w:style>
  <w:style w:type="character" w:styleId="Strong">
    <w:name w:val="Strong"/>
    <w:rPr>
      <w:b/>
      <w:bCs/>
      <w:color w:val="70AD47"/>
    </w:rPr>
  </w:style>
  <w:style w:type="character" w:styleId="Emphasis">
    <w:name w:val="Emphasis"/>
    <w:rPr>
      <w:b/>
      <w:bCs/>
      <w:i/>
      <w:iCs/>
      <w:spacing w:val="1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  <w:color w:val="70AD47"/>
      <w:spacing w:val="10"/>
    </w:rPr>
  </w:style>
  <w:style w:type="character" w:styleId="SubtleReference">
    <w:name w:val="Subtle Reference"/>
    <w:rPr>
      <w:b/>
      <w:b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dc:description/>
  <cp:lastModifiedBy>Richard Bamford</cp:lastModifiedBy>
  <cp:revision>55</cp:revision>
  <dcterms:created xsi:type="dcterms:W3CDTF">2019-05-09T11:16:00Z</dcterms:created>
  <dcterms:modified xsi:type="dcterms:W3CDTF">2019-05-09T12:32:00Z</dcterms:modified>
</cp:coreProperties>
</file>